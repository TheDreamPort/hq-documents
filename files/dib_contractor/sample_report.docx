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0A2E57" w:rsidP="00D077E9">
                                  <w:pPr>
                                    <w:pStyle w:val="Title"/>
                                  </w:pPr>
                                  <w:r>
                                    <w:t>SAMPLE RPRT</w:t>
                                  </w:r>
                                  <w:bookmarkStart w:id="0" w:name="_GoBack"/>
                                  <w:bookmarkEnd w:id="0"/>
                                </w:p>
                                <w:p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D86945" w:rsidRDefault="000A2E57" w:rsidP="00D077E9">
                            <w:pPr>
                              <w:pStyle w:val="Title"/>
                            </w:pPr>
                            <w:r>
                              <w:t>SAMPLE RPRT</w:t>
                            </w:r>
                            <w:bookmarkStart w:id="1" w:name="_GoBack"/>
                            <w:bookmarkEnd w:id="1"/>
                          </w:p>
                          <w:p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5520FC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4CF7A91821144825B306A6242E1CDA4A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0A2E57">
                  <w:rPr>
                    <w:rStyle w:val="SubtitleChar"/>
                    <w:b w:val="0"/>
                    <w:noProof/>
                  </w:rPr>
                  <w:t>December 13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4A42F7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9003B3" w:rsidP="00D077E9">
            <w:sdt>
              <w:sdtPr>
                <w:id w:val="-1740469667"/>
                <w:placeholder>
                  <w:docPart w:val="FA0D3D533E4B4DBAA1D05CB67E107D55"/>
                </w:placeholder>
                <w:showingPlcHdr/>
                <w15:appearance w15:val="hidden"/>
              </w:sdtPr>
              <w:sdtEndPr/>
              <w:sdtContent>
                <w:r w:rsidR="00D077E9">
                  <w:t>COMPANY NAME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0C8C6C225F89431DA61E4DD8E55DE486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Your Name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6103F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E80F3D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:rsidR="00D077E9" w:rsidRDefault="00D077E9" w:rsidP="00D077E9">
      <w:pPr>
        <w:pStyle w:val="Heading1"/>
      </w:pPr>
      <w:r w:rsidRPr="00D077E9">
        <w:lastRenderedPageBreak/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0FDA7CEEC793459F92060DEF04FF7CA6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:rsidR="00DF027C" w:rsidRDefault="00DF027C" w:rsidP="00DF027C"/>
          <w:sdt>
            <w:sdtPr>
              <w:id w:val="-2056388886"/>
              <w:placeholder>
                <w:docPart w:val="7E3846D18B854A2CA5163937F5EB8A88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/>
          <w:sdt>
            <w:sdtPr>
              <w:id w:val="-1742009241"/>
              <w:placeholder>
                <w:docPart w:val="5CF8C8C9634541EDA94FD6437CAD2B6A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2D43BB" wp14:editId="258C1F19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2C9BFBF24A6542FA810BC7311FFBB168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2F215F874AA443D0A44E5259607CD0FB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Pr="00D70D02" w:rsidRDefault="0087605E" w:rsidP="00DF027C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3B3" w:rsidRDefault="009003B3">
      <w:r>
        <w:separator/>
      </w:r>
    </w:p>
    <w:p w:rsidR="009003B3" w:rsidRDefault="009003B3"/>
  </w:endnote>
  <w:endnote w:type="continuationSeparator" w:id="0">
    <w:p w:rsidR="009003B3" w:rsidRDefault="009003B3">
      <w:r>
        <w:continuationSeparator/>
      </w:r>
    </w:p>
    <w:p w:rsidR="009003B3" w:rsidRDefault="009003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2E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3B3" w:rsidRDefault="009003B3">
      <w:r>
        <w:separator/>
      </w:r>
    </w:p>
    <w:p w:rsidR="009003B3" w:rsidRDefault="009003B3"/>
  </w:footnote>
  <w:footnote w:type="continuationSeparator" w:id="0">
    <w:p w:rsidR="009003B3" w:rsidRDefault="009003B3">
      <w:r>
        <w:continuationSeparator/>
      </w:r>
    </w:p>
    <w:p w:rsidR="009003B3" w:rsidRDefault="009003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57"/>
    <w:rsid w:val="0002482E"/>
    <w:rsid w:val="00050324"/>
    <w:rsid w:val="000A0150"/>
    <w:rsid w:val="000A2E57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03B3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4562A66E-F9B9-4FE1-946F-01E8C0B2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eloper\AppData\Roaming\Microsoft\Templates\Report%20(Busin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F7A91821144825B306A6242E1CD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1EFA3-FB07-42ED-992D-C9381E3A1244}"/>
      </w:docPartPr>
      <w:docPartBody>
        <w:p w:rsidR="00000000" w:rsidRDefault="00874F2D">
          <w:pPr>
            <w:pStyle w:val="4CF7A91821144825B306A6242E1CDA4A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13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FA0D3D533E4B4DBAA1D05CB67E107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25F33-FBE9-49D8-92BE-C6853B946EEF}"/>
      </w:docPartPr>
      <w:docPartBody>
        <w:p w:rsidR="00000000" w:rsidRDefault="00874F2D">
          <w:pPr>
            <w:pStyle w:val="FA0D3D533E4B4DBAA1D05CB67E107D55"/>
          </w:pPr>
          <w:r>
            <w:t>COMPANY NAME</w:t>
          </w:r>
        </w:p>
      </w:docPartBody>
    </w:docPart>
    <w:docPart>
      <w:docPartPr>
        <w:name w:val="0C8C6C225F89431DA61E4DD8E55DE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10C30-DA81-407A-8F37-1452F86BDE4C}"/>
      </w:docPartPr>
      <w:docPartBody>
        <w:p w:rsidR="00000000" w:rsidRDefault="00874F2D">
          <w:pPr>
            <w:pStyle w:val="0C8C6C225F89431DA61E4DD8E55DE486"/>
          </w:pPr>
          <w:r>
            <w:t>Your Name</w:t>
          </w:r>
        </w:p>
      </w:docPartBody>
    </w:docPart>
    <w:docPart>
      <w:docPartPr>
        <w:name w:val="0FDA7CEEC793459F92060DEF04FF7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46401-36FD-43D7-B1F4-A606CB9060EB}"/>
      </w:docPartPr>
      <w:docPartBody>
        <w:p w:rsidR="00000000" w:rsidRDefault="00874F2D">
          <w:pPr>
            <w:pStyle w:val="0FDA7CEEC793459F92060DEF04FF7CA6"/>
          </w:pPr>
          <w:r w:rsidRPr="00DF027C">
            <w:t>Subtitle Text Here</w:t>
          </w:r>
        </w:p>
      </w:docPartBody>
    </w:docPart>
    <w:docPart>
      <w:docPartPr>
        <w:name w:val="7E3846D18B854A2CA5163937F5EB8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EA989-0626-4A26-A9DF-EF46D9B108CA}"/>
      </w:docPartPr>
      <w:docPartBody>
        <w:p w:rsidR="00000000" w:rsidRDefault="00874F2D">
          <w:pPr>
            <w:pStyle w:val="7E3846D18B854A2CA5163937F5EB8A88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5CF8C8C9634541EDA94FD6437CAD2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358DB-1D76-467A-8D99-D543EBE761B4}"/>
      </w:docPartPr>
      <w:docPartBody>
        <w:p w:rsidR="00000000" w:rsidRDefault="00874F2D">
          <w:pPr>
            <w:pStyle w:val="5CF8C8C9634541EDA94FD6437CAD2B6A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2C9BFBF24A6542FA810BC7311FFBB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5ED24-1EDD-485B-857E-A811CA331E57}"/>
      </w:docPartPr>
      <w:docPartBody>
        <w:p w:rsidR="00000000" w:rsidRDefault="00874F2D">
          <w:pPr>
            <w:pStyle w:val="2C9BFBF24A6542FA810BC7311FFBB168"/>
          </w:pPr>
          <w:r w:rsidRPr="00DF027C">
            <w:t xml:space="preserve">To get started right away, just tap any placeholder text (such as this) and start typing to replace it </w:t>
          </w:r>
          <w:r w:rsidRPr="00DF027C">
            <w:t>with your own.</w:t>
          </w:r>
        </w:p>
      </w:docPartBody>
    </w:docPart>
    <w:docPart>
      <w:docPartPr>
        <w:name w:val="2F215F874AA443D0A44E5259607CD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7629E-8A8A-497C-BA90-50624203610D}"/>
      </w:docPartPr>
      <w:docPartBody>
        <w:p w:rsidR="00000000" w:rsidRDefault="00874F2D">
          <w:pPr>
            <w:pStyle w:val="2F215F874AA443D0A44E5259607CD0FB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2D"/>
    <w:rsid w:val="0087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4CF7A91821144825B306A6242E1CDA4A">
    <w:name w:val="4CF7A91821144825B306A6242E1CDA4A"/>
  </w:style>
  <w:style w:type="paragraph" w:customStyle="1" w:styleId="FA0D3D533E4B4DBAA1D05CB67E107D55">
    <w:name w:val="FA0D3D533E4B4DBAA1D05CB67E107D55"/>
  </w:style>
  <w:style w:type="paragraph" w:customStyle="1" w:styleId="0C8C6C225F89431DA61E4DD8E55DE486">
    <w:name w:val="0C8C6C225F89431DA61E4DD8E55DE486"/>
  </w:style>
  <w:style w:type="paragraph" w:customStyle="1" w:styleId="0FDA7CEEC793459F92060DEF04FF7CA6">
    <w:name w:val="0FDA7CEEC793459F92060DEF04FF7CA6"/>
  </w:style>
  <w:style w:type="paragraph" w:customStyle="1" w:styleId="7E3846D18B854A2CA5163937F5EB8A88">
    <w:name w:val="7E3846D18B854A2CA5163937F5EB8A88"/>
  </w:style>
  <w:style w:type="paragraph" w:customStyle="1" w:styleId="5CF8C8C9634541EDA94FD6437CAD2B6A">
    <w:name w:val="5CF8C8C9634541EDA94FD6437CAD2B6A"/>
  </w:style>
  <w:style w:type="paragraph" w:customStyle="1" w:styleId="2C9BFBF24A6542FA810BC7311FFBB168">
    <w:name w:val="2C9BFBF24A6542FA810BC7311FFBB168"/>
  </w:style>
  <w:style w:type="paragraph" w:customStyle="1" w:styleId="2F215F874AA443D0A44E5259607CD0FB">
    <w:name w:val="2F215F874AA443D0A44E5259607CD0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(Business design).dotx</Template>
  <TotalTime>1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developer</dc:creator>
  <cp:keywords/>
  <cp:lastModifiedBy>Mark McLarnon</cp:lastModifiedBy>
  <cp:revision>1</cp:revision>
  <cp:lastPrinted>2006-08-01T17:47:00Z</cp:lastPrinted>
  <dcterms:created xsi:type="dcterms:W3CDTF">2018-12-13T15:22:00Z</dcterms:created>
  <dcterms:modified xsi:type="dcterms:W3CDTF">2018-12-13T15:23:00Z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